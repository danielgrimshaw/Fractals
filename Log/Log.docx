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BC" w:rsidRDefault="00DD64EA" w:rsidP="00DD64EA">
      <w:pPr>
        <w:jc w:val="center"/>
      </w:pPr>
      <w:r>
        <w:rPr>
          <w:sz w:val="40"/>
          <w:szCs w:val="40"/>
        </w:rPr>
        <w:t>AP CS Final Project Journal</w:t>
      </w:r>
    </w:p>
    <w:p w:rsidR="00DD64EA" w:rsidRDefault="00DD64EA" w:rsidP="00DD64EA">
      <w:pPr>
        <w:jc w:val="right"/>
      </w:pPr>
      <w:r>
        <w:t>May 11, 2015</w:t>
      </w:r>
    </w:p>
    <w:p w:rsidR="00DD64EA" w:rsidRDefault="00DD64EA" w:rsidP="00DD64EA">
      <w:pPr>
        <w:pStyle w:val="ListParagraph"/>
        <w:numPr>
          <w:ilvl w:val="0"/>
          <w:numId w:val="1"/>
        </w:numPr>
      </w:pPr>
      <w:r>
        <w:t>I programmed the common code of the fractal package and fixed the coloring of Mandelbrot.</w:t>
      </w:r>
    </w:p>
    <w:p w:rsidR="00DD64EA" w:rsidRDefault="00DD64EA" w:rsidP="00DD64EA">
      <w:pPr>
        <w:pStyle w:val="ListParagraph"/>
        <w:numPr>
          <w:ilvl w:val="0"/>
          <w:numId w:val="1"/>
        </w:numPr>
      </w:pPr>
      <w:r>
        <w:t>Tomorrow I would like to finish Image.</w:t>
      </w:r>
    </w:p>
    <w:p w:rsidR="00DD64EA" w:rsidRDefault="00DD64EA" w:rsidP="00DD64EA">
      <w:pPr>
        <w:pStyle w:val="ListParagraph"/>
        <w:numPr>
          <w:ilvl w:val="0"/>
          <w:numId w:val="1"/>
        </w:numPr>
      </w:pPr>
      <w:r>
        <w:t>I found it surprising that I had to use different algorithms for coloring the Julia and Mandelbrot sets.</w:t>
      </w:r>
    </w:p>
    <w:p w:rsidR="006D14A8" w:rsidRDefault="006D14A8" w:rsidP="006D14A8">
      <w:pPr>
        <w:jc w:val="right"/>
      </w:pPr>
      <w:r>
        <w:t>May 12, 2015</w:t>
      </w:r>
    </w:p>
    <w:p w:rsidR="006D14A8" w:rsidRDefault="006D14A8" w:rsidP="006D14A8">
      <w:pPr>
        <w:pStyle w:val="ListParagraph"/>
        <w:numPr>
          <w:ilvl w:val="0"/>
          <w:numId w:val="2"/>
        </w:numPr>
      </w:pPr>
      <w:r>
        <w:t>I started work on Image.</w:t>
      </w:r>
    </w:p>
    <w:p w:rsidR="006D14A8" w:rsidRDefault="006D14A8" w:rsidP="006D14A8">
      <w:pPr>
        <w:pStyle w:val="ListParagraph"/>
        <w:numPr>
          <w:ilvl w:val="0"/>
          <w:numId w:val="2"/>
        </w:numPr>
      </w:pPr>
      <w:r>
        <w:t>Tomorrow I would like to finally finish Image.</w:t>
      </w:r>
    </w:p>
    <w:p w:rsidR="006D14A8" w:rsidRPr="00DD64EA" w:rsidRDefault="006D14A8" w:rsidP="006D14A8">
      <w:pPr>
        <w:pStyle w:val="ListParagraph"/>
        <w:numPr>
          <w:ilvl w:val="0"/>
          <w:numId w:val="2"/>
        </w:numPr>
      </w:pPr>
      <w:r>
        <w:t>I found that I had added an extra space between main and its arguments in Mandelbrot and Julia.</w:t>
      </w:r>
    </w:p>
    <w:p w:rsidR="006D14A8" w:rsidRDefault="006D14A8" w:rsidP="006D14A8">
      <w:pPr>
        <w:jc w:val="right"/>
      </w:pPr>
      <w:r>
        <w:t>May 14, 2015</w:t>
      </w:r>
    </w:p>
    <w:p w:rsidR="006D14A8" w:rsidRDefault="006D14A8" w:rsidP="006D14A8">
      <w:pPr>
        <w:pStyle w:val="ListParagraph"/>
        <w:numPr>
          <w:ilvl w:val="0"/>
          <w:numId w:val="3"/>
        </w:numPr>
      </w:pPr>
      <w:r>
        <w:t>Worked on fixing compilation problems with OpenGL.</w:t>
      </w:r>
    </w:p>
    <w:p w:rsidR="006D14A8" w:rsidRDefault="006D14A8" w:rsidP="006D14A8">
      <w:pPr>
        <w:pStyle w:val="ListParagraph"/>
        <w:numPr>
          <w:ilvl w:val="0"/>
          <w:numId w:val="3"/>
        </w:numPr>
      </w:pPr>
      <w:r>
        <w:t>Tomorrow I would like to finally finish Image.</w:t>
      </w:r>
    </w:p>
    <w:p w:rsidR="006D14A8" w:rsidRPr="00DD64EA" w:rsidRDefault="006D14A8" w:rsidP="006D14A8">
      <w:pPr>
        <w:pStyle w:val="ListParagraph"/>
        <w:numPr>
          <w:ilvl w:val="0"/>
          <w:numId w:val="3"/>
        </w:numPr>
      </w:pPr>
      <w:r>
        <w:t xml:space="preserve">You cannot cross compile from headless Linux to windows with </w:t>
      </w:r>
      <w:proofErr w:type="spellStart"/>
      <w:r>
        <w:t>openGL</w:t>
      </w:r>
      <w:proofErr w:type="spellEnd"/>
      <w:r>
        <w:t>.</w:t>
      </w:r>
    </w:p>
    <w:p w:rsidR="006D14A8" w:rsidRPr="00DD64EA" w:rsidRDefault="006D14A8" w:rsidP="006D14A8">
      <w:bookmarkStart w:id="0" w:name="_GoBack"/>
      <w:bookmarkEnd w:id="0"/>
    </w:p>
    <w:sectPr w:rsidR="006D14A8" w:rsidRPr="00DD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82A"/>
    <w:multiLevelType w:val="hybridMultilevel"/>
    <w:tmpl w:val="6740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25C63"/>
    <w:multiLevelType w:val="hybridMultilevel"/>
    <w:tmpl w:val="6740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000B4"/>
    <w:multiLevelType w:val="hybridMultilevel"/>
    <w:tmpl w:val="6740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EA"/>
    <w:rsid w:val="005312BC"/>
    <w:rsid w:val="006D14A8"/>
    <w:rsid w:val="00DD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94D3C-B52D-4AC0-A272-C6AF298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3845E1F2.dotm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GRIMSHAW</dc:creator>
  <cp:keywords/>
  <dc:description/>
  <cp:lastModifiedBy>DANIEL GRIMSHAW</cp:lastModifiedBy>
  <cp:revision>2</cp:revision>
  <dcterms:created xsi:type="dcterms:W3CDTF">2015-05-18T19:26:00Z</dcterms:created>
  <dcterms:modified xsi:type="dcterms:W3CDTF">2015-05-18T19:26:00Z</dcterms:modified>
</cp:coreProperties>
</file>