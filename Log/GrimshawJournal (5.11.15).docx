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2BC" w:rsidRDefault="00DD64EA" w:rsidP="00DD64EA">
      <w:pPr>
        <w:jc w:val="center"/>
      </w:pPr>
      <w:r>
        <w:rPr>
          <w:sz w:val="40"/>
          <w:szCs w:val="40"/>
        </w:rPr>
        <w:t>AP CS Final Project Journal</w:t>
      </w:r>
    </w:p>
    <w:p w:rsidR="00DD64EA" w:rsidRDefault="00DD64EA" w:rsidP="00DD64EA">
      <w:pPr>
        <w:jc w:val="right"/>
      </w:pPr>
      <w:r>
        <w:t>May 11, 2015</w:t>
      </w:r>
    </w:p>
    <w:p w:rsidR="00DD64EA" w:rsidRDefault="00DD64EA" w:rsidP="00DD64EA">
      <w:pPr>
        <w:pStyle w:val="ListParagraph"/>
        <w:numPr>
          <w:ilvl w:val="0"/>
          <w:numId w:val="1"/>
        </w:numPr>
      </w:pPr>
      <w:r>
        <w:t>I programmed the common code of the fractal package and fixed the coloring of Mandelbrot.</w:t>
      </w:r>
    </w:p>
    <w:p w:rsidR="00DD64EA" w:rsidRDefault="00DD64EA" w:rsidP="00DD64EA">
      <w:pPr>
        <w:pStyle w:val="ListParagraph"/>
        <w:numPr>
          <w:ilvl w:val="0"/>
          <w:numId w:val="1"/>
        </w:numPr>
      </w:pPr>
      <w:r>
        <w:t>Tomorrow I would like to finish Image.</w:t>
      </w:r>
    </w:p>
    <w:p w:rsidR="00DD64EA" w:rsidRPr="00DD64EA" w:rsidRDefault="00DD64EA" w:rsidP="00DD64EA">
      <w:pPr>
        <w:pStyle w:val="ListParagraph"/>
        <w:numPr>
          <w:ilvl w:val="0"/>
          <w:numId w:val="1"/>
        </w:numPr>
      </w:pPr>
      <w:r>
        <w:t>I found it surprising that I had to use different algorithms for coloring the Julia and Mandelbrot sets.</w:t>
      </w:r>
      <w:bookmarkStart w:id="0" w:name="_GoBack"/>
      <w:bookmarkEnd w:id="0"/>
    </w:p>
    <w:sectPr w:rsidR="00DD64EA" w:rsidRPr="00DD6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C25C63"/>
    <w:multiLevelType w:val="hybridMultilevel"/>
    <w:tmpl w:val="674096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4EA"/>
    <w:rsid w:val="005312BC"/>
    <w:rsid w:val="00DD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94D3C-B52D-4AC0-A272-C6AF298E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8D8BDE33.dotm</Template>
  <TotalTime>3</TotalTime>
  <Pages>1</Pages>
  <Words>41</Words>
  <Characters>234</Characters>
  <Application>Microsoft Office Word</Application>
  <DocSecurity>0</DocSecurity>
  <Lines>1</Lines>
  <Paragraphs>1</Paragraphs>
  <ScaleCrop>false</ScaleCrop>
  <Company>Evergreen Public Schools</Company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GRIMSHAW</dc:creator>
  <cp:keywords/>
  <dc:description/>
  <cp:lastModifiedBy>DANIEL GRIMSHAW</cp:lastModifiedBy>
  <cp:revision>1</cp:revision>
  <dcterms:created xsi:type="dcterms:W3CDTF">2015-05-11T17:22:00Z</dcterms:created>
  <dcterms:modified xsi:type="dcterms:W3CDTF">2015-05-11T17:25:00Z</dcterms:modified>
</cp:coreProperties>
</file>