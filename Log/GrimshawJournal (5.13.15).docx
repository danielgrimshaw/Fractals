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BC" w:rsidRDefault="00DD64EA" w:rsidP="00DD64EA">
      <w:pPr>
        <w:jc w:val="center"/>
      </w:pPr>
      <w:r>
        <w:rPr>
          <w:sz w:val="40"/>
          <w:szCs w:val="40"/>
        </w:rPr>
        <w:t>AP CS Final Project Journal</w:t>
      </w:r>
    </w:p>
    <w:p w:rsidR="00DD64EA" w:rsidRDefault="0067499A" w:rsidP="00DD64EA">
      <w:pPr>
        <w:jc w:val="right"/>
      </w:pPr>
      <w:r>
        <w:t>May 14</w:t>
      </w:r>
      <w:bookmarkStart w:id="0" w:name="_GoBack"/>
      <w:bookmarkEnd w:id="0"/>
      <w:r w:rsidR="00DD64EA">
        <w:t>, 2015</w:t>
      </w:r>
    </w:p>
    <w:p w:rsidR="009724F4" w:rsidRDefault="00FD52BE" w:rsidP="00DD64EA">
      <w:pPr>
        <w:pStyle w:val="ListParagraph"/>
        <w:numPr>
          <w:ilvl w:val="0"/>
          <w:numId w:val="1"/>
        </w:numPr>
      </w:pPr>
      <w:r>
        <w:t>Worked on fixing compilation problems with OpenGL.</w:t>
      </w:r>
    </w:p>
    <w:p w:rsidR="009724F4" w:rsidRDefault="009724F4" w:rsidP="009724F4">
      <w:pPr>
        <w:pStyle w:val="ListParagraph"/>
        <w:numPr>
          <w:ilvl w:val="0"/>
          <w:numId w:val="1"/>
        </w:numPr>
      </w:pPr>
      <w:r>
        <w:t>Tomorrow I would like to finally finish Image.</w:t>
      </w:r>
    </w:p>
    <w:p w:rsidR="00DD64EA" w:rsidRPr="00DD64EA" w:rsidRDefault="00FD52BE" w:rsidP="009724F4">
      <w:pPr>
        <w:pStyle w:val="ListParagraph"/>
        <w:numPr>
          <w:ilvl w:val="0"/>
          <w:numId w:val="1"/>
        </w:numPr>
      </w:pPr>
      <w:r>
        <w:t>You cannot cross compile from headless Linux to windows with openGL.</w:t>
      </w:r>
    </w:p>
    <w:sectPr w:rsidR="00DD64EA" w:rsidRPr="00DD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25C63"/>
    <w:multiLevelType w:val="hybridMultilevel"/>
    <w:tmpl w:val="67409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EA"/>
    <w:rsid w:val="005312BC"/>
    <w:rsid w:val="0067499A"/>
    <w:rsid w:val="009724F4"/>
    <w:rsid w:val="00B65398"/>
    <w:rsid w:val="00DD64EA"/>
    <w:rsid w:val="00EB5A22"/>
    <w:rsid w:val="00FD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94D3C-B52D-4AC0-A272-C6AF298E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ED27331.dotm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GRIMSHAW</dc:creator>
  <cp:keywords/>
  <dc:description/>
  <cp:lastModifiedBy>DANIEL GRIMSHAW</cp:lastModifiedBy>
  <cp:revision>4</cp:revision>
  <dcterms:created xsi:type="dcterms:W3CDTF">2015-05-14T17:34:00Z</dcterms:created>
  <dcterms:modified xsi:type="dcterms:W3CDTF">2015-05-14T17:36:00Z</dcterms:modified>
</cp:coreProperties>
</file>